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55" w:rsidRDefault="00360191" w:rsidP="007629FF">
      <w:pPr>
        <w:pStyle w:val="1"/>
        <w:spacing w:before="0"/>
      </w:pPr>
      <w:bookmarkStart w:id="0" w:name="_Toc492486486"/>
      <w:r>
        <w:t>Практическое задание</w:t>
      </w:r>
      <w:r w:rsidR="00A11A55" w:rsidRPr="009F07D5">
        <w:t xml:space="preserve"> №</w:t>
      </w:r>
      <w:bookmarkEnd w:id="0"/>
      <w:r w:rsidR="00D425FA">
        <w:t>1</w:t>
      </w:r>
      <w:r w:rsidR="00343F36">
        <w:t>-</w:t>
      </w:r>
      <w:bookmarkStart w:id="1" w:name="_GoBack"/>
      <w:bookmarkEnd w:id="1"/>
      <w:r w:rsidR="007553A3">
        <w:t>3</w:t>
      </w:r>
    </w:p>
    <w:p w:rsidR="00D425FA" w:rsidRPr="00D425FA" w:rsidRDefault="00D425FA" w:rsidP="00D425FA"/>
    <w:p w:rsidR="00A60761" w:rsidRDefault="00B44DF3" w:rsidP="00A6076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44DF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Проведение инсталляции программного обеспечения компьютерных систем</w:t>
      </w:r>
      <w:r w:rsidR="00A60761" w:rsidRPr="00A6076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B16CCB" w:rsidRPr="00B16CCB" w:rsidRDefault="00A11A55" w:rsidP="00B16CCB">
      <w:pPr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B16CCB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Pr="00B16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6CCB" w:rsidRPr="00B16CCB">
        <w:rPr>
          <w:rFonts w:ascii="Times New Roman" w:hAnsi="Times New Roman" w:cs="Times New Roman"/>
          <w:sz w:val="24"/>
          <w:szCs w:val="24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</w:t>
      </w:r>
    </w:p>
    <w:p w:rsidR="00A60761" w:rsidRPr="00B16CCB" w:rsidRDefault="00AB4EB0" w:rsidP="00A60761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6C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Теоретический материал </w:t>
      </w:r>
    </w:p>
    <w:p w:rsidR="00B16CCB" w:rsidRPr="00B16CCB" w:rsidRDefault="00B16CCB" w:rsidP="00B16CC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Работа по инсталляции программного обеспечения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может включать следующие этапы: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Запуск инсталлятора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Например, installshield. 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типа версии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(полная или демонстрационная).</w:t>
      </w:r>
      <w:r w:rsidR="00530045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Принятие (или отклонение) лицензионного соглашения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530045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 имени пользователя и названия организации</w:t>
      </w:r>
      <w:r w:rsidR="00976E5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каталога для размещения файлов программы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 кода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(только при выборе полной версии).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типа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(полная, типичная, выборочная).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Выбор компонентов для инсталляции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(только для выборочной инсталляции).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Копирование файлов на жёсткий диск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Создание программной группы и ярлыков в главном меню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B16CCB" w:rsidRPr="00B16CCB" w:rsidRDefault="00B16CCB" w:rsidP="00B16CCB">
      <w:pPr>
        <w:numPr>
          <w:ilvl w:val="0"/>
          <w:numId w:val="14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16C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Создание записи в реестре</w:t>
      </w:r>
      <w:r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обеспечения возможности удаления программы (или изменения состава компонентов) через «панель управления».</w:t>
      </w:r>
      <w:r w:rsidR="00976E5F" w:rsidRPr="00B16C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A60761" w:rsidRDefault="00A60761" w:rsidP="00A60761">
      <w:pPr>
        <w:ind w:left="720"/>
        <w:jc w:val="both"/>
      </w:pPr>
    </w:p>
    <w:p w:rsidR="00A60761" w:rsidRDefault="00AB4EB0" w:rsidP="00A60761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A60761">
        <w:rPr>
          <w:rFonts w:ascii="Times New Roman" w:hAnsi="Times New Roman" w:cs="Times New Roman"/>
          <w:b/>
          <w:color w:val="000000"/>
          <w:sz w:val="24"/>
        </w:rPr>
        <w:t xml:space="preserve">Ход работы </w:t>
      </w:r>
    </w:p>
    <w:p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Установить пакет </w:t>
      </w:r>
      <w:r w:rsidRPr="00976E5F">
        <w:rPr>
          <w:rFonts w:ascii="Times New Roman" w:hAnsi="Times New Roman" w:cs="Times New Roman"/>
          <w:color w:val="000000"/>
          <w:sz w:val="24"/>
          <w:lang w:val="en-US"/>
        </w:rPr>
        <w:t xml:space="preserve">LibreOffice </w:t>
      </w:r>
    </w:p>
    <w:p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Проверить работу </w:t>
      </w:r>
      <w:r w:rsidRPr="00976E5F">
        <w:rPr>
          <w:rFonts w:ascii="Times New Roman" w:hAnsi="Times New Roman" w:cs="Times New Roman"/>
          <w:color w:val="000000"/>
          <w:sz w:val="24"/>
          <w:lang w:val="en-US"/>
        </w:rPr>
        <w:t>LibreOffice Base</w:t>
      </w:r>
    </w:p>
    <w:p w:rsidR="00530045" w:rsidRPr="00976E5F" w:rsidRDefault="00530045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 xml:space="preserve">Если в </w:t>
      </w:r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 работе приложения</w:t>
      </w:r>
      <w:r w:rsidRPr="00976E5F">
        <w:rPr>
          <w:rFonts w:ascii="Times New Roman" w:hAnsi="Times New Roman" w:cs="Times New Roman"/>
          <w:color w:val="000000"/>
          <w:sz w:val="24"/>
        </w:rPr>
        <w:t xml:space="preserve"> </w:t>
      </w:r>
      <w:r w:rsidR="00976E5F" w:rsidRPr="00976E5F">
        <w:rPr>
          <w:rFonts w:ascii="Times New Roman" w:hAnsi="Times New Roman" w:cs="Times New Roman"/>
          <w:color w:val="000000"/>
          <w:sz w:val="24"/>
        </w:rPr>
        <w:t xml:space="preserve">присутствует ошибка «не обнаружена </w:t>
      </w:r>
      <w:r w:rsidR="00976E5F" w:rsidRPr="00976E5F">
        <w:rPr>
          <w:rFonts w:ascii="Times New Roman" w:hAnsi="Times New Roman" w:cs="Times New Roman"/>
          <w:color w:val="000000"/>
          <w:sz w:val="24"/>
          <w:lang w:val="en-US"/>
        </w:rPr>
        <w:t>Java</w:t>
      </w:r>
      <w:r w:rsidR="00976E5F" w:rsidRPr="00976E5F">
        <w:rPr>
          <w:rFonts w:ascii="Times New Roman" w:hAnsi="Times New Roman" w:cs="Times New Roman"/>
          <w:color w:val="000000"/>
          <w:sz w:val="24"/>
        </w:rPr>
        <w:t>», устранить ее.</w:t>
      </w:r>
    </w:p>
    <w:p w:rsidR="00976E5F" w:rsidRDefault="00976E5F" w:rsidP="0053004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976E5F">
        <w:rPr>
          <w:rFonts w:ascii="Times New Roman" w:hAnsi="Times New Roman" w:cs="Times New Roman"/>
          <w:color w:val="000000"/>
          <w:sz w:val="24"/>
        </w:rPr>
        <w:t>Составить инструкцию по установке приложения и устранении ошибки в работе приложения.</w:t>
      </w: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Pr="00731FA8" w:rsidRDefault="006655C1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Открываем</w:t>
      </w:r>
      <w:r w:rsidR="00731FA8">
        <w:rPr>
          <w:rFonts w:ascii="Times New Roman" w:hAnsi="Times New Roman" w:cs="Times New Roman"/>
          <w:color w:val="000000"/>
          <w:sz w:val="24"/>
        </w:rPr>
        <w:t xml:space="preserve"> на официальный сайт </w:t>
      </w:r>
      <w:r w:rsidR="00731FA8">
        <w:rPr>
          <w:rFonts w:ascii="Times New Roman" w:hAnsi="Times New Roman" w:cs="Times New Roman"/>
          <w:color w:val="000000"/>
          <w:sz w:val="24"/>
          <w:lang w:val="en-US"/>
        </w:rPr>
        <w:t>LibreOffice</w:t>
      </w:r>
      <w:r w:rsidR="00731FA8">
        <w:rPr>
          <w:rFonts w:ascii="Times New Roman" w:hAnsi="Times New Roman" w:cs="Times New Roman"/>
          <w:color w:val="000000"/>
          <w:sz w:val="24"/>
        </w:rPr>
        <w:t>:</w:t>
      </w:r>
    </w:p>
    <w:p w:rsidR="00731FA8" w:rsidRDefault="00E6735C" w:rsidP="00731FA8">
      <w:pPr>
        <w:pStyle w:val="a3"/>
      </w:pPr>
      <w:hyperlink r:id="rId8" w:history="1">
        <w:r w:rsidR="00731FA8" w:rsidRPr="00D861E4">
          <w:rPr>
            <w:rStyle w:val="a9"/>
          </w:rPr>
          <w:t>https://www.libreoffice.org/donate/dl/win-x86_64/24.8.4/ru/LibreOffice_24.8.4_Win_x86-64.msi</w:t>
        </w:r>
      </w:hyperlink>
    </w:p>
    <w:p w:rsidR="00731FA8" w:rsidRDefault="00731FA8" w:rsidP="00731FA8">
      <w:pPr>
        <w:pStyle w:val="a3"/>
      </w:pPr>
    </w:p>
    <w:p w:rsidR="00731FA8" w:rsidRDefault="00731FA8" w:rsidP="00731FA8">
      <w:pPr>
        <w:pStyle w:val="a3"/>
      </w:pPr>
      <w:r w:rsidRPr="00A77AEF">
        <w:rPr>
          <w:noProof/>
          <w:lang w:eastAsia="ru-RU"/>
        </w:rPr>
        <w:drawing>
          <wp:inline distT="0" distB="0" distL="0" distR="0" wp14:anchorId="5D73D8D3" wp14:editId="4051F7D6">
            <wp:extent cx="5940425" cy="2436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Скачиваем </w:t>
      </w:r>
      <w:r>
        <w:rPr>
          <w:rFonts w:ascii="Times New Roman" w:hAnsi="Times New Roman" w:cs="Times New Roman"/>
          <w:color w:val="000000"/>
          <w:sz w:val="24"/>
          <w:lang w:val="en-US"/>
        </w:rPr>
        <w:t xml:space="preserve">LibreOffice </w:t>
      </w:r>
      <w:r>
        <w:rPr>
          <w:rFonts w:ascii="Times New Roman" w:hAnsi="Times New Roman" w:cs="Times New Roman"/>
          <w:color w:val="000000"/>
          <w:sz w:val="24"/>
        </w:rPr>
        <w:t>по выпадающей ссылке</w:t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rPr>
          <w:noProof/>
          <w:lang w:eastAsia="ru-RU"/>
        </w:rPr>
        <w:drawing>
          <wp:inline distT="0" distB="0" distL="0" distR="0" wp14:anchorId="40A37E4D" wp14:editId="5B312756">
            <wp:extent cx="4976410" cy="271941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11" t="11298"/>
                    <a:stretch/>
                  </pic:blipFill>
                  <pic:spPr bwMode="auto">
                    <a:xfrm>
                      <a:off x="0" y="0"/>
                      <a:ext cx="4977441" cy="27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P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После установки создаем Базу данных </w:t>
      </w:r>
      <w:r>
        <w:rPr>
          <w:rFonts w:ascii="Times New Roman" w:hAnsi="Times New Roman" w:cs="Times New Roman"/>
          <w:color w:val="000000"/>
          <w:sz w:val="24"/>
          <w:lang w:val="en-US"/>
        </w:rPr>
        <w:t>Base</w:t>
      </w:r>
    </w:p>
    <w:p w:rsidR="00731FA8" w:rsidRPr="006655C1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6655C1">
        <w:rPr>
          <w:rFonts w:ascii="Times New Roman" w:hAnsi="Times New Roman" w:cs="Times New Roman"/>
          <w:noProof/>
          <w:color w:val="000000"/>
          <w:sz w:val="24"/>
          <w:lang w:eastAsia="ru-RU"/>
        </w:rPr>
        <w:drawing>
          <wp:inline distT="0" distB="0" distL="0" distR="0" wp14:anchorId="4CD67E0E" wp14:editId="4B6E02A5">
            <wp:extent cx="5239385" cy="5339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358" cy="53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343F36" w:rsidRDefault="00343F36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343F36" w:rsidRDefault="00343F36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6655C1" w:rsidRDefault="006655C1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Pr="00731FA8" w:rsidRDefault="00731FA8" w:rsidP="00731F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Выпадает ошибка в связи с отсутствием </w:t>
      </w:r>
      <w:r>
        <w:rPr>
          <w:rFonts w:ascii="Times New Roman" w:hAnsi="Times New Roman" w:cs="Times New Roman"/>
          <w:color w:val="000000"/>
          <w:sz w:val="24"/>
          <w:lang w:val="en-US"/>
        </w:rPr>
        <w:t>JRE</w:t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  <w:r w:rsidRPr="00A77AEF">
        <w:rPr>
          <w:noProof/>
          <w:lang w:eastAsia="ru-RU"/>
        </w:rPr>
        <w:drawing>
          <wp:inline distT="0" distB="0" distL="0" distR="0" wp14:anchorId="43067F34" wp14:editId="6B4AB72B">
            <wp:extent cx="24003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144" t="28877" r="29450" b="32867"/>
                    <a:stretch/>
                  </pic:blipFill>
                  <pic:spPr bwMode="auto"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731FA8" w:rsidP="00731FA8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p w:rsidR="00731FA8" w:rsidRDefault="00D15EF6" w:rsidP="00D15EF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Переходим на официальный сайт </w:t>
      </w:r>
      <w:r>
        <w:rPr>
          <w:rFonts w:ascii="Times New Roman" w:hAnsi="Times New Roman" w:cs="Times New Roman"/>
          <w:color w:val="000000"/>
          <w:sz w:val="24"/>
          <w:lang w:val="en-US"/>
        </w:rPr>
        <w:t>Java</w:t>
      </w:r>
      <w:r w:rsidRPr="00D15EF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для установки: </w:t>
      </w:r>
    </w:p>
    <w:p w:rsidR="00D15EF6" w:rsidRDefault="00E6735C" w:rsidP="00D15EF6">
      <w:pPr>
        <w:pStyle w:val="a3"/>
      </w:pPr>
      <w:hyperlink r:id="rId13" w:history="1">
        <w:r w:rsidR="00D15EF6" w:rsidRPr="00D861E4">
          <w:rPr>
            <w:rStyle w:val="a9"/>
          </w:rPr>
          <w:t>https://www.java.com/ru/download/manual.jsp</w:t>
        </w:r>
      </w:hyperlink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  <w:r w:rsidRPr="00A77AEF">
        <w:rPr>
          <w:noProof/>
          <w:lang w:eastAsia="ru-RU"/>
        </w:rPr>
        <w:drawing>
          <wp:inline distT="0" distB="0" distL="0" distR="0" wp14:anchorId="6DA93D0D" wp14:editId="10980D9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6655C1" w:rsidRDefault="006655C1" w:rsidP="00D15EF6">
      <w:pPr>
        <w:pStyle w:val="a3"/>
      </w:pPr>
    </w:p>
    <w:p w:rsidR="00D15EF6" w:rsidRPr="006655C1" w:rsidRDefault="00D15EF6" w:rsidP="00D15EF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6655C1">
        <w:rPr>
          <w:rFonts w:ascii="Times New Roman" w:hAnsi="Times New Roman" w:cs="Times New Roman"/>
        </w:rPr>
        <w:t>Открываем установочное ПО и следуем выплывающим инструкциям:</w:t>
      </w:r>
    </w:p>
    <w:p w:rsidR="00D15EF6" w:rsidRPr="006655C1" w:rsidRDefault="00D15EF6" w:rsidP="00D15EF6">
      <w:pPr>
        <w:pStyle w:val="a3"/>
        <w:rPr>
          <w:rFonts w:ascii="Times New Roman" w:hAnsi="Times New Roman" w:cs="Times New Roman"/>
        </w:rPr>
      </w:pP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  <w:r w:rsidRPr="00A77AEF">
        <w:rPr>
          <w:noProof/>
          <w:lang w:eastAsia="ru-RU"/>
        </w:rPr>
        <w:drawing>
          <wp:inline distT="0" distB="0" distL="0" distR="0" wp14:anchorId="295E1881" wp14:editId="19DEC6B6">
            <wp:extent cx="5940425" cy="3282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6655C1" w:rsidRDefault="00D15EF6" w:rsidP="00D15EF6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6655C1">
        <w:rPr>
          <w:rFonts w:ascii="Times New Roman" w:hAnsi="Times New Roman" w:cs="Times New Roman"/>
        </w:rPr>
        <w:t>После усп</w:t>
      </w:r>
      <w:r w:rsidR="00343F36">
        <w:rPr>
          <w:rFonts w:ascii="Times New Roman" w:hAnsi="Times New Roman" w:cs="Times New Roman"/>
        </w:rPr>
        <w:t>ешной установки ошибки не будет</w:t>
      </w:r>
      <w:r w:rsidRPr="006655C1">
        <w:rPr>
          <w:rFonts w:ascii="Times New Roman" w:hAnsi="Times New Roman" w:cs="Times New Roman"/>
        </w:rPr>
        <w:t xml:space="preserve"> и можем продолжать использовать базу данных</w:t>
      </w:r>
    </w:p>
    <w:p w:rsidR="00D15EF6" w:rsidRDefault="00D15EF6" w:rsidP="00D15EF6">
      <w:pPr>
        <w:pStyle w:val="a3"/>
      </w:pPr>
    </w:p>
    <w:p w:rsidR="00D15EF6" w:rsidRDefault="00D15EF6" w:rsidP="00D15EF6">
      <w:pPr>
        <w:pStyle w:val="a3"/>
      </w:pPr>
    </w:p>
    <w:p w:rsidR="00D15EF6" w:rsidRDefault="006655C1" w:rsidP="00D15EF6">
      <w:pPr>
        <w:pStyle w:val="a3"/>
      </w:pPr>
      <w:r w:rsidRPr="006655C1">
        <w:rPr>
          <w:noProof/>
          <w:lang w:eastAsia="ru-RU"/>
        </w:rPr>
        <w:drawing>
          <wp:inline distT="0" distB="0" distL="0" distR="0" wp14:anchorId="0DF4FB17" wp14:editId="672F32A2">
            <wp:extent cx="589301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582" cy="33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D15EF6" w:rsidRDefault="00D15EF6" w:rsidP="00D15EF6">
      <w:pPr>
        <w:pStyle w:val="a3"/>
        <w:jc w:val="both"/>
        <w:rPr>
          <w:rFonts w:ascii="Times New Roman" w:hAnsi="Times New Roman" w:cs="Times New Roman"/>
          <w:color w:val="000000"/>
          <w:sz w:val="24"/>
        </w:rPr>
      </w:pPr>
    </w:p>
    <w:sectPr w:rsidR="00D15EF6" w:rsidRPr="00D15EF6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35C" w:rsidRDefault="00E6735C" w:rsidP="00EB3B13">
      <w:pPr>
        <w:spacing w:after="0" w:line="240" w:lineRule="auto"/>
      </w:pPr>
      <w:r>
        <w:separator/>
      </w:r>
    </w:p>
  </w:endnote>
  <w:endnote w:type="continuationSeparator" w:id="0">
    <w:p w:rsidR="00E6735C" w:rsidRDefault="00E6735C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35C" w:rsidRDefault="00E6735C" w:rsidP="00EB3B13">
      <w:pPr>
        <w:spacing w:after="0" w:line="240" w:lineRule="auto"/>
      </w:pPr>
      <w:r>
        <w:separator/>
      </w:r>
    </w:p>
  </w:footnote>
  <w:footnote w:type="continuationSeparator" w:id="0">
    <w:p w:rsidR="00E6735C" w:rsidRDefault="00E6735C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11841"/>
    <w:multiLevelType w:val="hybridMultilevel"/>
    <w:tmpl w:val="EC9A7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12"/>
  </w:num>
  <w:num w:numId="14">
    <w:abstractNumId w:val="8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14"/>
    <w:rsid w:val="00004B36"/>
    <w:rsid w:val="00017312"/>
    <w:rsid w:val="002326C3"/>
    <w:rsid w:val="00302014"/>
    <w:rsid w:val="00325076"/>
    <w:rsid w:val="00343F36"/>
    <w:rsid w:val="00360191"/>
    <w:rsid w:val="00404274"/>
    <w:rsid w:val="00415397"/>
    <w:rsid w:val="00451E5C"/>
    <w:rsid w:val="004D6EA2"/>
    <w:rsid w:val="00530045"/>
    <w:rsid w:val="00534BB8"/>
    <w:rsid w:val="0058451E"/>
    <w:rsid w:val="005B3775"/>
    <w:rsid w:val="005B4F11"/>
    <w:rsid w:val="0066388A"/>
    <w:rsid w:val="006655C1"/>
    <w:rsid w:val="006D200F"/>
    <w:rsid w:val="006F7D5F"/>
    <w:rsid w:val="007018A3"/>
    <w:rsid w:val="00731FA8"/>
    <w:rsid w:val="007553A3"/>
    <w:rsid w:val="007629FF"/>
    <w:rsid w:val="007A216A"/>
    <w:rsid w:val="007A246C"/>
    <w:rsid w:val="007D64BB"/>
    <w:rsid w:val="0090005B"/>
    <w:rsid w:val="0095629C"/>
    <w:rsid w:val="00976E5F"/>
    <w:rsid w:val="009D5120"/>
    <w:rsid w:val="00A11A55"/>
    <w:rsid w:val="00A60761"/>
    <w:rsid w:val="00AB4EB0"/>
    <w:rsid w:val="00AE4086"/>
    <w:rsid w:val="00AE4232"/>
    <w:rsid w:val="00AF225C"/>
    <w:rsid w:val="00B16CCB"/>
    <w:rsid w:val="00B44DF3"/>
    <w:rsid w:val="00BF1076"/>
    <w:rsid w:val="00C0544A"/>
    <w:rsid w:val="00CC2F7A"/>
    <w:rsid w:val="00D15EF6"/>
    <w:rsid w:val="00D425FA"/>
    <w:rsid w:val="00D51074"/>
    <w:rsid w:val="00DA0FE1"/>
    <w:rsid w:val="00E60089"/>
    <w:rsid w:val="00E6735C"/>
    <w:rsid w:val="00EB3B13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office.org/donate/dl/win-x86_64/24.8.4/ru/LibreOffice_24.8.4_Win_x86-64.msi" TargetMode="External"/><Relationship Id="rId13" Type="http://schemas.openxmlformats.org/officeDocument/2006/relationships/hyperlink" Target="https://www.java.com/ru/download/manual.j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9E870-978F-44DB-A664-EDF7E82D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</Template>
  <TotalTime>4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Динара Вяселева</cp:lastModifiedBy>
  <cp:revision>3</cp:revision>
  <dcterms:created xsi:type="dcterms:W3CDTF">2025-01-17T08:06:00Z</dcterms:created>
  <dcterms:modified xsi:type="dcterms:W3CDTF">2025-01-17T08:34:00Z</dcterms:modified>
</cp:coreProperties>
</file>